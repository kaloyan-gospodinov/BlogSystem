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0BE" w:rsidRDefault="00ED28DA">
      <w:pPr>
        <w:pStyle w:val="Title"/>
      </w:pPr>
      <w:r>
        <w:t>Team Lychee</w:t>
      </w:r>
    </w:p>
    <w:p w:rsidR="00DD10BE" w:rsidRDefault="00ED28DA">
      <w:pPr>
        <w:pStyle w:val="Heading1"/>
      </w:pPr>
      <w:r>
        <w:t>Team Members</w:t>
      </w:r>
    </w:p>
    <w:p w:rsidR="00DD10BE" w:rsidRDefault="00ED28DA">
      <w:proofErr w:type="spellStart"/>
      <w:r>
        <w:t>Georgi</w:t>
      </w:r>
      <w:proofErr w:type="spellEnd"/>
      <w:r>
        <w:t xml:space="preserve"> </w:t>
      </w:r>
      <w:proofErr w:type="spellStart"/>
      <w:r>
        <w:t>Georgiev</w:t>
      </w:r>
      <w:proofErr w:type="spellEnd"/>
    </w:p>
    <w:p w:rsidR="00ED28DA" w:rsidRDefault="00ED28DA">
      <w:r>
        <w:t xml:space="preserve">Ivan </w:t>
      </w:r>
      <w:proofErr w:type="spellStart"/>
      <w:r>
        <w:t>Mladenov</w:t>
      </w:r>
      <w:proofErr w:type="spellEnd"/>
    </w:p>
    <w:p w:rsidR="00ED28DA" w:rsidRDefault="00ED28DA">
      <w:proofErr w:type="spellStart"/>
      <w:r>
        <w:t>Kaloyan</w:t>
      </w:r>
      <w:proofErr w:type="spellEnd"/>
      <w:r>
        <w:t xml:space="preserve"> </w:t>
      </w:r>
      <w:proofErr w:type="spellStart"/>
      <w:r>
        <w:t>Gospodinov</w:t>
      </w:r>
      <w:proofErr w:type="spellEnd"/>
    </w:p>
    <w:p w:rsidR="00ED28DA" w:rsidRDefault="00ED28DA">
      <w:proofErr w:type="spellStart"/>
      <w:r>
        <w:t>Radoslav</w:t>
      </w:r>
      <w:proofErr w:type="spellEnd"/>
      <w:r>
        <w:t xml:space="preserve"> </w:t>
      </w:r>
      <w:proofErr w:type="spellStart"/>
      <w:r>
        <w:t>Sholev</w:t>
      </w:r>
      <w:proofErr w:type="spellEnd"/>
    </w:p>
    <w:p w:rsidR="00ED28DA" w:rsidRDefault="00ED28DA"/>
    <w:p w:rsidR="00ED28DA" w:rsidRDefault="00ED28DA" w:rsidP="00ED28DA">
      <w:pPr>
        <w:pStyle w:val="Heading1"/>
      </w:pPr>
      <w:r>
        <w:t>Project purpose</w:t>
      </w:r>
    </w:p>
    <w:p w:rsidR="00ED28DA" w:rsidRDefault="00ED28DA" w:rsidP="00ED28DA">
      <w:r>
        <w:t xml:space="preserve">The WPF Blog System is an application, which reads articles and its comments from an </w:t>
      </w:r>
      <w:proofErr w:type="spellStart"/>
      <w:r>
        <w:t>AppHarbor</w:t>
      </w:r>
      <w:proofErr w:type="spellEnd"/>
      <w:r>
        <w:t>-hosted service by using MVVM.</w:t>
      </w:r>
    </w:p>
    <w:p w:rsidR="00ED28DA" w:rsidRDefault="00ED28DA" w:rsidP="00ED28DA">
      <w:r>
        <w:t>There are different parts of the program, each serving different purposes:</w:t>
      </w:r>
    </w:p>
    <w:p w:rsidR="00ED28DA" w:rsidRDefault="00ED28DA" w:rsidP="00ED28DA">
      <w:pPr>
        <w:pStyle w:val="ListParagraph"/>
        <w:numPr>
          <w:ilvl w:val="0"/>
          <w:numId w:val="13"/>
        </w:numPr>
      </w:pPr>
      <w:r>
        <w:t>Logging in/Registering users</w:t>
      </w:r>
    </w:p>
    <w:p w:rsidR="00ED28DA" w:rsidRDefault="00ED28DA" w:rsidP="00ED28DA">
      <w:pPr>
        <w:pStyle w:val="ListParagraph"/>
        <w:numPr>
          <w:ilvl w:val="0"/>
          <w:numId w:val="13"/>
        </w:numPr>
      </w:pPr>
      <w:r>
        <w:t>Reading the articles from a database and creating a list, visualizing all available articles</w:t>
      </w:r>
    </w:p>
    <w:p w:rsidR="00ED28DA" w:rsidRDefault="00ED28DA" w:rsidP="00ED28DA">
      <w:pPr>
        <w:pStyle w:val="ListParagraph"/>
        <w:numPr>
          <w:ilvl w:val="0"/>
          <w:numId w:val="13"/>
        </w:numPr>
      </w:pPr>
      <w:r>
        <w:t>Opening a particular article and visualizing its name, author, picture (if available), content, votes (positive and/or negative), comments and sub comments</w:t>
      </w:r>
    </w:p>
    <w:p w:rsidR="00ED28DA" w:rsidRDefault="00ED28DA" w:rsidP="00ED28DA">
      <w:pPr>
        <w:pStyle w:val="ListParagraph"/>
        <w:numPr>
          <w:ilvl w:val="0"/>
          <w:numId w:val="13"/>
        </w:numPr>
      </w:pPr>
      <w:r>
        <w:t>It allows users to either create articles or edit articles (if they are the author)</w:t>
      </w:r>
    </w:p>
    <w:p w:rsidR="00ED28DA" w:rsidRDefault="00ED28DA" w:rsidP="00ED28DA">
      <w:pPr>
        <w:pStyle w:val="ListParagraph"/>
        <w:numPr>
          <w:ilvl w:val="0"/>
          <w:numId w:val="13"/>
        </w:numPr>
      </w:pPr>
      <w:r>
        <w:t>It allows users to rate the article as positive or negative (only once)</w:t>
      </w:r>
    </w:p>
    <w:p w:rsidR="00ED28DA" w:rsidRDefault="00ED28DA" w:rsidP="00ED28DA">
      <w:pPr>
        <w:pStyle w:val="ListParagraph"/>
        <w:numPr>
          <w:ilvl w:val="0"/>
          <w:numId w:val="13"/>
        </w:numPr>
      </w:pPr>
      <w:r>
        <w:t>It allows users to comment on an article or reply to a comment thus creating a sub comment</w:t>
      </w:r>
    </w:p>
    <w:p w:rsidR="00ED28DA" w:rsidRDefault="00ED28DA" w:rsidP="00ED28DA">
      <w:pPr>
        <w:pStyle w:val="Heading1"/>
      </w:pPr>
      <w:r>
        <w:t>SVN Repository</w:t>
      </w:r>
    </w:p>
    <w:p w:rsidR="00ED28DA" w:rsidRDefault="00ED28DA" w:rsidP="00ED28DA">
      <w:hyperlink r:id="rId7" w:history="1">
        <w:r>
          <w:rPr>
            <w:rStyle w:val="Hyperlink"/>
          </w:rPr>
          <w:t>https://code.google.com/p/blog-system-teamwork/</w:t>
        </w:r>
      </w:hyperlink>
    </w:p>
    <w:p w:rsidR="00ED28DA" w:rsidRDefault="00ED28DA" w:rsidP="00ED28DA">
      <w:pPr>
        <w:pStyle w:val="Heading1"/>
      </w:pPr>
      <w:proofErr w:type="spellStart"/>
      <w:r>
        <w:t>Appharbor</w:t>
      </w:r>
      <w:proofErr w:type="spellEnd"/>
      <w:r>
        <w:t xml:space="preserve"> service URL</w:t>
      </w:r>
    </w:p>
    <w:p w:rsidR="00ED28DA" w:rsidRPr="00ED28DA" w:rsidRDefault="00ED28DA" w:rsidP="00ED28DA">
      <w:hyperlink r:id="rId8" w:history="1">
        <w:r>
          <w:rPr>
            <w:rStyle w:val="Hyperlink"/>
          </w:rPr>
          <w:t>http://blogsystem-1.apphb.com/</w:t>
        </w:r>
      </w:hyperlink>
      <w:bookmarkStart w:id="0" w:name="_GoBack"/>
      <w:bookmarkEnd w:id="0"/>
    </w:p>
    <w:sectPr w:rsidR="00ED28DA" w:rsidRPr="00ED28D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73A37CA6"/>
    <w:multiLevelType w:val="hybridMultilevel"/>
    <w:tmpl w:val="634E1B02"/>
    <w:lvl w:ilvl="0" w:tplc="4EEC0F3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8DA"/>
    <w:rsid w:val="00DD10BE"/>
    <w:rsid w:val="00ED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06B9C-447D-41E2-BDB0-A49A4273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28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ystem-1.apphb.com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code.google.com/p/blog-system-teamwork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a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F4AB31-6F71-45CF-9A13-D4EB49D69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9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</dc:creator>
  <cp:keywords/>
  <cp:lastModifiedBy>Ivan</cp:lastModifiedBy>
  <cp:revision>1</cp:revision>
  <dcterms:created xsi:type="dcterms:W3CDTF">2013-09-16T19:27:00Z</dcterms:created>
  <dcterms:modified xsi:type="dcterms:W3CDTF">2013-09-16T19:36:00Z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